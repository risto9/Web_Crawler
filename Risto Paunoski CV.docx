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270"/>
        <w:gridCol w:w="720"/>
        <w:gridCol w:w="7236"/>
      </w:tblGrid>
      <w:tr w:rsidR="000334C1" w:rsidRPr="00EC0F79" w:rsidTr="000334C1">
        <w:trPr>
          <w:trHeight w:val="540"/>
        </w:trPr>
        <w:tc>
          <w:tcPr>
            <w:tcW w:w="540" w:type="dxa"/>
            <w:gridSpan w:val="3"/>
          </w:tcPr>
          <w:p w:rsidR="000334C1" w:rsidRDefault="000334C1"/>
        </w:tc>
        <w:sdt>
          <w:sdtPr>
            <w:id w:val="-824886985"/>
            <w:placeholder>
              <w:docPart w:val="F3E65B0137DC4075A8B4DE65A58FD8A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:rsidR="000334C1" w:rsidRDefault="000334C1" w:rsidP="000334C1">
                <w:pPr>
                  <w:pStyle w:val="Heading4"/>
                </w:pPr>
                <w:r>
                  <w:t>A B O U T  M E</w:t>
                </w:r>
              </w:p>
            </w:tc>
          </w:sdtContent>
        </w:sdt>
        <w:tc>
          <w:tcPr>
            <w:tcW w:w="540" w:type="dxa"/>
            <w:gridSpan w:val="2"/>
          </w:tcPr>
          <w:p w:rsidR="000334C1" w:rsidRDefault="000334C1"/>
        </w:tc>
        <w:tc>
          <w:tcPr>
            <w:tcW w:w="720" w:type="dxa"/>
            <w:vMerge w:val="restart"/>
          </w:tcPr>
          <w:p w:rsidR="000334C1" w:rsidRDefault="000334C1" w:rsidP="004A28EA"/>
        </w:tc>
        <w:tc>
          <w:tcPr>
            <w:tcW w:w="7236" w:type="dxa"/>
            <w:vMerge w:val="restart"/>
          </w:tcPr>
          <w:p w:rsidR="0052145E" w:rsidRPr="004F2BE7" w:rsidRDefault="0052145E" w:rsidP="0052145E">
            <w:pPr>
              <w:pStyle w:val="Title"/>
              <w:rPr>
                <w:color w:val="DA74D7" w:themeColor="accent6" w:themeShade="BF"/>
                <w:sz w:val="36"/>
                <w:szCs w:val="36"/>
                <w:lang w:val="en-GB"/>
              </w:rPr>
            </w:pPr>
            <w:r w:rsidRPr="004F2BE7">
              <w:rPr>
                <w:color w:val="DA74D7" w:themeColor="accent6" w:themeShade="BF"/>
                <w:sz w:val="36"/>
                <w:szCs w:val="36"/>
                <w:lang w:val="en-GB"/>
              </w:rPr>
              <w:t>TECHNICAL SKILLS</w:t>
            </w:r>
          </w:p>
          <w:p w:rsidR="00CA0B2A" w:rsidRPr="00CA0B2A" w:rsidRDefault="00CA0B2A" w:rsidP="00CA0B2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en-GB" w:eastAsia="en-GB"/>
              </w:rPr>
            </w:pPr>
            <w:r w:rsidRPr="00CA0B2A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en-GB" w:eastAsia="en-GB"/>
              </w:rPr>
              <w:t>Web Development</w:t>
            </w:r>
            <w:r w:rsidRPr="004F2BE7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en-GB" w:eastAsia="en-GB"/>
              </w:rPr>
              <w:t xml:space="preserve">   </w:t>
            </w:r>
            <w:r w:rsidR="004F2BE7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en-GB" w:eastAsia="en-GB"/>
              </w:rPr>
              <w:t xml:space="preserve"> </w:t>
            </w:r>
            <w:r w:rsidRPr="00CA0B2A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en-GB" w:eastAsia="en-GB"/>
              </w:rPr>
              <w:t>Data Science</w:t>
            </w:r>
            <w:r w:rsidRPr="004F2BE7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en-GB" w:eastAsia="en-GB"/>
              </w:rPr>
              <w:t xml:space="preserve">    </w:t>
            </w:r>
            <w:r w:rsidRPr="00CA0B2A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en-GB" w:eastAsia="en-GB"/>
              </w:rPr>
              <w:t>Software Testing</w:t>
            </w:r>
          </w:p>
          <w:p w:rsidR="000334C1" w:rsidRPr="00CA0B2A" w:rsidRDefault="000334C1" w:rsidP="009608B1">
            <w:pPr>
              <w:pStyle w:val="Title"/>
              <w:rPr>
                <w:color w:val="DA74D7" w:themeColor="accent6" w:themeShade="BF"/>
                <w:sz w:val="24"/>
                <w:szCs w:val="24"/>
                <w:lang w:val="en-GB"/>
              </w:rPr>
            </w:pPr>
          </w:p>
          <w:p w:rsidR="00AD556E" w:rsidRDefault="00CC67F1" w:rsidP="00CC67F1">
            <w:pPr>
              <w:pStyle w:val="ListParagraph"/>
              <w:numPr>
                <w:ilvl w:val="0"/>
                <w:numId w:val="5"/>
              </w:numPr>
            </w:pPr>
            <w:r w:rsidRPr="00CC67F1">
              <w:t>Python and Programming Fundamentals</w:t>
            </w:r>
            <w:r w:rsidR="004F0AC1">
              <w:rPr>
                <w:lang w:val="mk-MK"/>
              </w:rPr>
              <w:t>.</w:t>
            </w:r>
          </w:p>
          <w:p w:rsidR="00CC67F1" w:rsidRDefault="00CC67F1" w:rsidP="00CC67F1">
            <w:r w:rsidRPr="00CC67F1">
              <w:t>Knowledge of the basics of Python programming</w:t>
            </w:r>
            <w:r>
              <w:t xml:space="preserve">, </w:t>
            </w:r>
            <w:r w:rsidR="004F0AC1" w:rsidRPr="004F0AC1">
              <w:t>flow control structure (if-else, switch), (while,</w:t>
            </w:r>
            <w:r w:rsidR="004F0AC1">
              <w:t xml:space="preserve"> </w:t>
            </w:r>
            <w:r w:rsidR="004F0AC1" w:rsidRPr="004F0AC1">
              <w:t>for)</w:t>
            </w:r>
            <w:r w:rsidR="004F0AC1">
              <w:t xml:space="preserve">, </w:t>
            </w:r>
            <w:r w:rsidR="004F0AC1" w:rsidRPr="004F0AC1">
              <w:t>Ability to create applications that use advanced data types</w:t>
            </w:r>
            <w:r w:rsidR="004F0AC1">
              <w:t xml:space="preserve">, </w:t>
            </w:r>
            <w:r w:rsidR="004F0AC1" w:rsidRPr="004F0AC1">
              <w:t>procedural programming</w:t>
            </w:r>
            <w:r w:rsidR="004F0AC1">
              <w:t>.</w:t>
            </w:r>
          </w:p>
          <w:p w:rsidR="00EC4001" w:rsidRPr="007055B0" w:rsidRDefault="004F0AC1" w:rsidP="004F0AC1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4F0AC1">
              <w:rPr>
                <w:lang w:val="en-GB"/>
              </w:rPr>
              <w:t>HTML &amp; CSS Fundamentals</w:t>
            </w:r>
            <w:r>
              <w:rPr>
                <w:lang w:val="en-GB"/>
              </w:rPr>
              <w:t>.</w:t>
            </w:r>
          </w:p>
          <w:p w:rsidR="004F0AC1" w:rsidRDefault="00EC4001" w:rsidP="00EC4001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EC4001">
              <w:rPr>
                <w:lang w:val="en-GB"/>
              </w:rPr>
              <w:t>Object Oriented Programming in Python</w:t>
            </w:r>
            <w:r>
              <w:rPr>
                <w:lang w:val="en-GB"/>
              </w:rPr>
              <w:t>.</w:t>
            </w:r>
          </w:p>
          <w:p w:rsidR="00EC4001" w:rsidRDefault="0053679D" w:rsidP="00EC4001">
            <w:r w:rsidRPr="0053679D">
              <w:t>Ability to create simple Python applications</w:t>
            </w:r>
            <w:r>
              <w:t>, d</w:t>
            </w:r>
            <w:r w:rsidRPr="0053679D">
              <w:t>ebugging and error handling</w:t>
            </w:r>
            <w:r>
              <w:t xml:space="preserve">, </w:t>
            </w:r>
            <w:r w:rsidR="00C652F0">
              <w:t>smart c</w:t>
            </w:r>
            <w:r w:rsidR="00C652F0" w:rsidRPr="00C652F0">
              <w:t>oncepts</w:t>
            </w:r>
            <w:r w:rsidR="00C652F0">
              <w:t>, classes and o</w:t>
            </w:r>
            <w:r w:rsidR="00C652F0" w:rsidRPr="00C652F0">
              <w:t>bjects</w:t>
            </w:r>
            <w:r w:rsidR="00C652F0">
              <w:t>.</w:t>
            </w:r>
          </w:p>
          <w:p w:rsidR="00C652F0" w:rsidRPr="00C652F0" w:rsidRDefault="00C652F0" w:rsidP="00C652F0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C652F0">
              <w:t>MySQL programming and administration</w:t>
            </w:r>
            <w:r>
              <w:t>.</w:t>
            </w:r>
          </w:p>
          <w:p w:rsidR="00C652F0" w:rsidRDefault="00F420F5" w:rsidP="00C652F0">
            <w:r>
              <w:rPr>
                <w:lang w:val="en-GB"/>
              </w:rPr>
              <w:t xml:space="preserve">Data base design, structured Query Language, MySQL functionality, administration and management, </w:t>
            </w:r>
            <w:r w:rsidRPr="00F420F5">
              <w:t>Ability to independently administer and maintain a MySQL server and implement best security procedures for data protection</w:t>
            </w:r>
            <w:r>
              <w:t>.</w:t>
            </w:r>
          </w:p>
          <w:p w:rsidR="00382795" w:rsidRDefault="00AA2010" w:rsidP="00AA2010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AA2010">
              <w:rPr>
                <w:lang w:val="en-GB"/>
              </w:rPr>
              <w:t>Python Net Programming</w:t>
            </w:r>
            <w:r>
              <w:rPr>
                <w:lang w:val="en-GB"/>
              </w:rPr>
              <w:t>.</w:t>
            </w:r>
          </w:p>
          <w:p w:rsidR="00AA2010" w:rsidRDefault="00A805AC" w:rsidP="00AA2010">
            <w:pPr>
              <w:rPr>
                <w:lang w:val="en-GB"/>
              </w:rPr>
            </w:pPr>
            <w:r w:rsidRPr="00A805AC">
              <w:t>Working with sockets and transport protocols</w:t>
            </w:r>
            <w:r>
              <w:t xml:space="preserve">, </w:t>
            </w:r>
            <w:r>
              <w:rPr>
                <w:lang w:val="en-GB"/>
              </w:rPr>
              <w:t>Web Socket, TCP protocol, HTTP protocol.</w:t>
            </w:r>
          </w:p>
          <w:p w:rsidR="00A805AC" w:rsidRDefault="00080B7C" w:rsidP="00080B7C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080B7C">
              <w:rPr>
                <w:lang w:val="en-GB"/>
              </w:rPr>
              <w:t>Python Data Access and Processing</w:t>
            </w:r>
          </w:p>
          <w:p w:rsidR="00080B7C" w:rsidRDefault="00080B7C" w:rsidP="00080B7C">
            <w:pPr>
              <w:rPr>
                <w:lang w:val="en-GB"/>
              </w:rPr>
            </w:pPr>
            <w:r w:rsidRPr="00080B7C">
              <w:t>Working with data</w:t>
            </w:r>
            <w:r>
              <w:t xml:space="preserve">, </w:t>
            </w:r>
            <w:r>
              <w:rPr>
                <w:lang w:val="en-GB"/>
              </w:rPr>
              <w:t>SQL and NoSQL database, SQL Alchemy.</w:t>
            </w:r>
          </w:p>
          <w:p w:rsidR="00080B7C" w:rsidRDefault="009C5E53" w:rsidP="009C5E53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9C5E53">
              <w:rPr>
                <w:lang w:val="en-GB"/>
              </w:rPr>
              <w:t>Web Application Building</w:t>
            </w:r>
            <w:r>
              <w:rPr>
                <w:lang w:val="en-GB"/>
              </w:rPr>
              <w:t>.</w:t>
            </w:r>
          </w:p>
          <w:p w:rsidR="009C5E53" w:rsidRDefault="009C5E53" w:rsidP="009C5E53">
            <w:r w:rsidRPr="009C5E53">
              <w:t>Web &amp; Application Software</w:t>
            </w:r>
            <w:r>
              <w:rPr>
                <w:lang w:val="en-GB"/>
              </w:rPr>
              <w:t xml:space="preserve">, </w:t>
            </w:r>
            <w:r w:rsidR="00534295">
              <w:rPr>
                <w:lang w:val="en-GB"/>
              </w:rPr>
              <w:t xml:space="preserve">JavaScript, jQuery, Django, </w:t>
            </w:r>
            <w:r w:rsidR="00534295">
              <w:t>a</w:t>
            </w:r>
            <w:r w:rsidR="00534295" w:rsidRPr="00534295">
              <w:t>bility to publish and test web applications</w:t>
            </w:r>
            <w:r w:rsidR="00534295">
              <w:t>.</w:t>
            </w:r>
          </w:p>
          <w:p w:rsidR="0055595F" w:rsidRDefault="0055595F" w:rsidP="0055595F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55595F">
              <w:rPr>
                <w:lang w:val="en-GB"/>
              </w:rPr>
              <w:t>Graphic Applications Development</w:t>
            </w:r>
            <w:r>
              <w:rPr>
                <w:lang w:val="en-GB"/>
              </w:rPr>
              <w:t>.</w:t>
            </w:r>
          </w:p>
          <w:p w:rsidR="0055595F" w:rsidRDefault="004814F8" w:rsidP="0055595F">
            <w:r>
              <w:t>A</w:t>
            </w:r>
            <w:r w:rsidRPr="004814F8">
              <w:t xml:space="preserve">bility to create </w:t>
            </w:r>
            <w:r>
              <w:t>T</w:t>
            </w:r>
            <w:r w:rsidR="0048754A">
              <w:t>kinter</w:t>
            </w:r>
            <w:r w:rsidRPr="004814F8">
              <w:t xml:space="preserve"> applications</w:t>
            </w:r>
            <w:r>
              <w:t>, k</w:t>
            </w:r>
            <w:r w:rsidRPr="004814F8">
              <w:t>nowledge of the basics of animation</w:t>
            </w:r>
            <w:r>
              <w:t>.</w:t>
            </w:r>
          </w:p>
          <w:p w:rsidR="004814F8" w:rsidRDefault="004814F8" w:rsidP="004814F8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4814F8">
              <w:rPr>
                <w:lang w:val="en-GB"/>
              </w:rPr>
              <w:t>Test Automation and Quality Assurance</w:t>
            </w:r>
            <w:r>
              <w:rPr>
                <w:lang w:val="en-GB"/>
              </w:rPr>
              <w:t>.</w:t>
            </w:r>
          </w:p>
          <w:p w:rsidR="004814F8" w:rsidRDefault="001008BC" w:rsidP="004814F8">
            <w:r w:rsidRPr="001008BC">
              <w:t>Software Quality &amp; Testing</w:t>
            </w:r>
            <w:r>
              <w:t xml:space="preserve">, </w:t>
            </w:r>
            <w:r w:rsidR="0048754A">
              <w:t xml:space="preserve">Apache Benchmark, </w:t>
            </w:r>
            <w:r w:rsidR="00F47E75" w:rsidRPr="00F47E75">
              <w:t>Automated Testing</w:t>
            </w:r>
            <w:r w:rsidR="00F47E75">
              <w:t>, J Meter, Selenium.</w:t>
            </w:r>
          </w:p>
          <w:p w:rsidR="00716DB6" w:rsidRDefault="00716DB6" w:rsidP="00716DB6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Service Application Development.</w:t>
            </w:r>
          </w:p>
          <w:p w:rsidR="00716DB6" w:rsidRDefault="00FD5319" w:rsidP="00716DB6">
            <w:pPr>
              <w:rPr>
                <w:lang w:val="en-GB"/>
              </w:rPr>
            </w:pPr>
            <w:r>
              <w:rPr>
                <w:lang w:val="en-GB"/>
              </w:rPr>
              <w:t xml:space="preserve">XML language, SOAP web </w:t>
            </w:r>
            <w:r>
              <w:t>s</w:t>
            </w:r>
            <w:r w:rsidRPr="00FD5319">
              <w:t>ervices</w:t>
            </w:r>
            <w:r>
              <w:t xml:space="preserve">, </w:t>
            </w:r>
            <w:r w:rsidR="00902986">
              <w:rPr>
                <w:lang w:val="en-GB"/>
              </w:rPr>
              <w:t>JSON web tokens, RESTful applications.</w:t>
            </w:r>
          </w:p>
          <w:p w:rsidR="00902986" w:rsidRDefault="004F3EBE" w:rsidP="004F3EBE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Machine Learning and AI.</w:t>
            </w:r>
          </w:p>
          <w:p w:rsidR="004F3EBE" w:rsidRDefault="00D848DD" w:rsidP="004F3EBE">
            <w:r>
              <w:rPr>
                <w:lang w:val="en-GB"/>
              </w:rPr>
              <w:t xml:space="preserve">Python and SciPy, </w:t>
            </w:r>
            <w:r>
              <w:t>w</w:t>
            </w:r>
            <w:r w:rsidRPr="00D848DD">
              <w:t>orking with Machine Learning Data</w:t>
            </w:r>
            <w:r w:rsidR="001046EE">
              <w:t>, c</w:t>
            </w:r>
            <w:r w:rsidR="001046EE" w:rsidRPr="001046EE">
              <w:t>oaching, validating, and testing a machine learning model</w:t>
            </w:r>
            <w:r w:rsidR="001046EE">
              <w:t>.</w:t>
            </w:r>
          </w:p>
          <w:p w:rsidR="001046EE" w:rsidRDefault="00E67967" w:rsidP="00E67967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E67967">
              <w:rPr>
                <w:lang w:val="en-GB"/>
              </w:rPr>
              <w:t>NLP and Large Language Models</w:t>
            </w:r>
            <w:r>
              <w:rPr>
                <w:lang w:val="en-GB"/>
              </w:rPr>
              <w:t>.</w:t>
            </w:r>
          </w:p>
          <w:p w:rsidR="000334C1" w:rsidRDefault="000E1AF0" w:rsidP="00D91098">
            <w:r w:rsidRPr="000E1AF0">
              <w:t>Data preprocessing</w:t>
            </w:r>
            <w:r>
              <w:t>, v</w:t>
            </w:r>
            <w:r w:rsidRPr="000E1AF0">
              <w:t>ectorization</w:t>
            </w:r>
            <w:r>
              <w:t xml:space="preserve">, </w:t>
            </w:r>
            <w:r w:rsidR="00FC00CE">
              <w:t>u</w:t>
            </w:r>
            <w:r w:rsidR="00FC00CE" w:rsidRPr="00FC00CE">
              <w:t>se of large language models to accomplish the task</w:t>
            </w:r>
            <w:r w:rsidR="00FC00CE">
              <w:t>.</w:t>
            </w:r>
          </w:p>
          <w:p w:rsidR="007055B0" w:rsidRPr="007055B0" w:rsidRDefault="007055B0" w:rsidP="007055B0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 xml:space="preserve">Soft skills , communication, teamwork, problem solving. </w:t>
            </w:r>
          </w:p>
          <w:p w:rsidR="00984279" w:rsidRPr="00984279" w:rsidRDefault="007055B0" w:rsidP="00984279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Langua</w:t>
            </w:r>
            <w:r w:rsidR="00275D93">
              <w:rPr>
                <w:lang w:val="en-GB"/>
              </w:rPr>
              <w:t>ges : English, beginner level in</w:t>
            </w:r>
            <w:r>
              <w:rPr>
                <w:lang w:val="en-GB"/>
              </w:rPr>
              <w:t xml:space="preserve"> German.</w:t>
            </w:r>
            <w:bookmarkStart w:id="0" w:name="_GoBack"/>
            <w:bookmarkEnd w:id="0"/>
          </w:p>
        </w:tc>
      </w:tr>
      <w:tr w:rsidR="000334C1" w:rsidRPr="008A171A" w:rsidTr="008A171A">
        <w:trPr>
          <w:trHeight w:val="4176"/>
        </w:trPr>
        <w:tc>
          <w:tcPr>
            <w:tcW w:w="3420" w:type="dxa"/>
            <w:gridSpan w:val="6"/>
          </w:tcPr>
          <w:p w:rsidR="00D91098" w:rsidRPr="00560769" w:rsidRDefault="00D91098" w:rsidP="00D91098">
            <w:pPr>
              <w:pStyle w:val="Heading4"/>
              <w:rPr>
                <w:lang w:val="it-IT"/>
              </w:rPr>
            </w:pPr>
            <w:r w:rsidRPr="00560769">
              <w:t>RISTO PAUNOSKI</w:t>
            </w:r>
          </w:p>
          <w:p w:rsidR="00D91098" w:rsidRPr="00965615" w:rsidRDefault="00D91098" w:rsidP="00D91098">
            <w:pPr>
              <w:pStyle w:val="Heading4"/>
              <w:rPr>
                <w:lang w:val="it-IT"/>
              </w:rPr>
            </w:pPr>
            <w:r w:rsidRPr="00560769">
              <w:t>pYTHON DEVELOPER</w:t>
            </w:r>
          </w:p>
          <w:p w:rsidR="000334C1" w:rsidRPr="008A171A" w:rsidRDefault="000334C1" w:rsidP="00932A4F">
            <w:pPr>
              <w:pStyle w:val="AboutMe"/>
              <w:jc w:val="left"/>
              <w:rPr>
                <w:lang w:val="it-IT"/>
              </w:rPr>
            </w:pPr>
          </w:p>
        </w:tc>
        <w:tc>
          <w:tcPr>
            <w:tcW w:w="720" w:type="dxa"/>
            <w:vMerge/>
          </w:tcPr>
          <w:p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:rsidTr="000873F6">
        <w:trPr>
          <w:trHeight w:val="540"/>
        </w:trPr>
        <w:tc>
          <w:tcPr>
            <w:tcW w:w="316" w:type="dxa"/>
          </w:tcPr>
          <w:p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19CBE9F8CF124542AB93E0C4A2CB31F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:rsidR="000334C1" w:rsidRDefault="000334C1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70" w:type="dxa"/>
          </w:tcPr>
          <w:p w:rsidR="000334C1" w:rsidRDefault="000334C1" w:rsidP="004A28EA">
            <w:pPr>
              <w:pStyle w:val="Heading4"/>
            </w:pPr>
          </w:p>
        </w:tc>
        <w:tc>
          <w:tcPr>
            <w:tcW w:w="720" w:type="dxa"/>
          </w:tcPr>
          <w:p w:rsidR="000334C1" w:rsidRDefault="000334C1" w:rsidP="005E435A">
            <w:pPr>
              <w:pStyle w:val="Heading4"/>
            </w:pPr>
          </w:p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984279">
        <w:trPr>
          <w:trHeight w:val="620"/>
        </w:trPr>
        <w:tc>
          <w:tcPr>
            <w:tcW w:w="450" w:type="dxa"/>
            <w:gridSpan w:val="2"/>
            <w:shd w:val="clear" w:color="auto" w:fill="F18C99" w:themeFill="accent2" w:themeFillTint="99"/>
            <w:vAlign w:val="center"/>
          </w:tcPr>
          <w:p w:rsidR="000334C1" w:rsidRPr="00B8453F" w:rsidRDefault="007D4937" w:rsidP="0077782E">
            <w:pPr>
              <w:pStyle w:val="AboutMe"/>
            </w:pPr>
            <w:r>
              <w:pict w14:anchorId="524ECF46">
                <v:shape id="Graphic 4" o:spid="_x0000_i1027" type="#_x0000_t75" alt="@" style="width:14.25pt;height:14.25pt;visibility:visible">
                  <v:imagedata r:id="rId11" o:title=""/>
                </v:shape>
              </w:pict>
            </w:r>
          </w:p>
        </w:tc>
        <w:tc>
          <w:tcPr>
            <w:tcW w:w="2970" w:type="dxa"/>
            <w:gridSpan w:val="4"/>
            <w:shd w:val="clear" w:color="auto" w:fill="F18C99" w:themeFill="accent2" w:themeFillTint="99"/>
            <w:vAlign w:val="center"/>
          </w:tcPr>
          <w:p w:rsidR="000334C1" w:rsidRPr="0077782E" w:rsidRDefault="0077782E" w:rsidP="0077782E">
            <w:pPr>
              <w:pStyle w:val="AboutMe"/>
              <w:jc w:val="left"/>
            </w:pPr>
            <w:r>
              <w:t xml:space="preserve"> </w:t>
            </w:r>
            <w:hyperlink r:id="rId12" w:history="1">
              <w:r w:rsidRPr="0077782E">
                <w:rPr>
                  <w:rStyle w:val="Hyperlink"/>
                  <w:color w:val="FFFFFF" w:themeColor="background1"/>
                  <w:u w:val="none"/>
                </w:rPr>
                <w:t>rpaunoski@yahoo.com</w:t>
              </w:r>
            </w:hyperlink>
          </w:p>
          <w:p w:rsidR="0077782E" w:rsidRPr="0077782E" w:rsidRDefault="007D4937" w:rsidP="0077782E">
            <w:pPr>
              <w:pStyle w:val="AboutMe"/>
            </w:pPr>
            <w:hyperlink r:id="rId13" w:history="1">
              <w:r w:rsidR="0077782E" w:rsidRPr="00E819A6">
                <w:rPr>
                  <w:rStyle w:val="Hyperlink"/>
                </w:rPr>
                <w:t>https://github.com/risto9</w:t>
              </w:r>
            </w:hyperlink>
          </w:p>
        </w:tc>
        <w:tc>
          <w:tcPr>
            <w:tcW w:w="720" w:type="dxa"/>
            <w:vMerge w:val="restart"/>
          </w:tcPr>
          <w:p w:rsidR="000334C1" w:rsidRDefault="000334C1" w:rsidP="004A28EA">
            <w:r>
              <w:t xml:space="preserve"> </w:t>
            </w:r>
          </w:p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:rsidR="000334C1" w:rsidRPr="00B8453F" w:rsidRDefault="000334C1" w:rsidP="00BE5968">
            <w:r w:rsidRPr="00B8453F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3E2EE91" wp14:editId="2C12ECD0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1B6A6C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:rsidR="002860CE" w:rsidRDefault="002860CE" w:rsidP="0025605E">
            <w:pPr>
              <w:pStyle w:val="Contact1"/>
            </w:pPr>
          </w:p>
          <w:p w:rsidR="000334C1" w:rsidRPr="00B8453F" w:rsidRDefault="0025605E" w:rsidP="0025605E">
            <w:pPr>
              <w:pStyle w:val="Contact1"/>
            </w:pPr>
            <w:r>
              <w:t>(+38978) 273 578</w:t>
            </w:r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B13316">
        <w:trPr>
          <w:trHeight w:val="540"/>
        </w:trPr>
        <w:tc>
          <w:tcPr>
            <w:tcW w:w="450" w:type="dxa"/>
            <w:gridSpan w:val="2"/>
            <w:shd w:val="clear" w:color="auto" w:fill="F18C99" w:themeFill="accent2" w:themeFillTint="99"/>
            <w:vAlign w:val="center"/>
          </w:tcPr>
          <w:p w:rsidR="000334C1" w:rsidRPr="00B13316" w:rsidRDefault="000334C1" w:rsidP="00BE5968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70" w:type="dxa"/>
            <w:gridSpan w:val="4"/>
            <w:shd w:val="clear" w:color="auto" w:fill="F18C99" w:themeFill="accent2" w:themeFillTint="99"/>
            <w:vAlign w:val="center"/>
          </w:tcPr>
          <w:p w:rsidR="000334C1" w:rsidRPr="00B13316" w:rsidRDefault="007D4937" w:rsidP="00DF4B4E">
            <w:pPr>
              <w:pStyle w:val="Contact1"/>
              <w:rPr>
                <w:sz w:val="20"/>
                <w:szCs w:val="20"/>
              </w:rPr>
            </w:pPr>
            <w:hyperlink r:id="rId14" w:history="1">
              <w:r w:rsidR="002860CE" w:rsidRPr="00B13316">
                <w:rPr>
                  <w:rStyle w:val="Hyperlink"/>
                  <w:color w:val="FFFFFF" w:themeColor="background1"/>
                  <w:sz w:val="20"/>
                  <w:szCs w:val="20"/>
                </w:rPr>
                <w:t>https://github.com/risto9/voice-clock.git</w:t>
              </w:r>
            </w:hyperlink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8A171A">
        <w:trPr>
          <w:trHeight w:val="1584"/>
        </w:trPr>
        <w:tc>
          <w:tcPr>
            <w:tcW w:w="3420" w:type="dxa"/>
            <w:gridSpan w:val="6"/>
            <w:vAlign w:val="center"/>
          </w:tcPr>
          <w:p w:rsidR="000334C1" w:rsidRDefault="0025605E" w:rsidP="00BE5968">
            <w:pPr>
              <w:pStyle w:val="Contact2"/>
            </w:pPr>
            <w:r>
              <w:t>Tetovo, NMK</w:t>
            </w:r>
          </w:p>
          <w:p w:rsidR="000334C1" w:rsidRDefault="000334C1" w:rsidP="00BE5968">
            <w:pPr>
              <w:pStyle w:val="Contact2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E74D16B" wp14:editId="2526D52F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8A171A">
        <w:trPr>
          <w:trHeight w:val="1008"/>
        </w:trPr>
        <w:tc>
          <w:tcPr>
            <w:tcW w:w="3420" w:type="dxa"/>
            <w:gridSpan w:val="6"/>
          </w:tcPr>
          <w:p w:rsidR="000334C1" w:rsidRDefault="000334C1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AA1166">
        <w:trPr>
          <w:trHeight w:val="585"/>
        </w:trPr>
        <w:tc>
          <w:tcPr>
            <w:tcW w:w="450" w:type="dxa"/>
            <w:gridSpan w:val="2"/>
          </w:tcPr>
          <w:p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764FFB6E1AF34C289FDB77B61CC723D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gridSpan w:val="3"/>
                <w:tcBorders>
                  <w:bottom w:val="single" w:sz="4" w:space="0" w:color="FFFFFF" w:themeColor="background1"/>
                </w:tcBorders>
              </w:tcPr>
              <w:p w:rsidR="000334C1" w:rsidRPr="00453A7B" w:rsidRDefault="000334C1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:rsidR="000334C1" w:rsidRPr="00453A7B" w:rsidRDefault="000334C1" w:rsidP="00453A7B">
            <w:pPr>
              <w:pStyle w:val="Heading4"/>
            </w:pPr>
          </w:p>
        </w:tc>
        <w:tc>
          <w:tcPr>
            <w:tcW w:w="720" w:type="dxa"/>
            <w:vMerge/>
          </w:tcPr>
          <w:p w:rsidR="000334C1" w:rsidRDefault="000334C1" w:rsidP="005B2877">
            <w:pPr>
              <w:pStyle w:val="Heading4"/>
            </w:pPr>
          </w:p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124ED6" w:rsidTr="00453A7B">
        <w:trPr>
          <w:trHeight w:val="170"/>
        </w:trPr>
        <w:tc>
          <w:tcPr>
            <w:tcW w:w="3420" w:type="dxa"/>
            <w:gridSpan w:val="6"/>
          </w:tcPr>
          <w:p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:rsidTr="00453A7B">
        <w:trPr>
          <w:trHeight w:val="1107"/>
        </w:trPr>
        <w:tc>
          <w:tcPr>
            <w:tcW w:w="450" w:type="dxa"/>
            <w:gridSpan w:val="2"/>
          </w:tcPr>
          <w:p w:rsidR="000334C1" w:rsidRPr="00124ED6" w:rsidRDefault="00932A4F" w:rsidP="00453A7B">
            <w:pPr>
              <w:rPr>
                <w:noProof/>
                <w:lang w:val="it-IT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74016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917575</wp:posOffset>
                  </wp:positionV>
                  <wp:extent cx="313055" cy="313055"/>
                  <wp:effectExtent l="0" t="0" r="0" b="0"/>
                  <wp:wrapTight wrapText="bothSides">
                    <wp:wrapPolygon edited="0">
                      <wp:start x="6572" y="0"/>
                      <wp:lineTo x="0" y="7886"/>
                      <wp:lineTo x="0" y="9201"/>
                      <wp:lineTo x="6572" y="19716"/>
                      <wp:lineTo x="11830" y="19716"/>
                      <wp:lineTo x="18402" y="15773"/>
                      <wp:lineTo x="18402" y="7886"/>
                      <wp:lineTo x="13144" y="0"/>
                      <wp:lineTo x="6572" y="0"/>
                    </wp:wrapPolygon>
                  </wp:wrapTight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4DC638BE" wp14:editId="487BAC10">
                  <wp:extent cx="311150" cy="3111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:rsidR="000334C1" w:rsidRDefault="00936928" w:rsidP="00936928">
            <w:pPr>
              <w:pStyle w:val="AboutMe"/>
              <w:jc w:val="left"/>
              <w:rPr>
                <w:rStyle w:val="AboutMeChar"/>
              </w:rPr>
            </w:pPr>
            <w:r>
              <w:rPr>
                <w:noProof/>
                <w:lang w:val="it-IT"/>
              </w:rPr>
              <w:t>I</w:t>
            </w:r>
            <w:r>
              <w:rPr>
                <w:rStyle w:val="AboutMeChar"/>
              </w:rPr>
              <w:t>TAacademy</w:t>
            </w:r>
          </w:p>
          <w:p w:rsidR="000334C1" w:rsidRPr="00625CC5" w:rsidRDefault="00625CC5" w:rsidP="00625CC5">
            <w:pPr>
              <w:pStyle w:val="AboutMe"/>
              <w:jc w:val="left"/>
              <w:rPr>
                <w:lang w:val="en-GB"/>
              </w:rPr>
            </w:pPr>
            <w:r w:rsidRPr="00625CC5">
              <w:rPr>
                <w:lang w:val="en-GB"/>
              </w:rPr>
              <w:t>Python Development Program</w:t>
            </w:r>
          </w:p>
          <w:p w:rsidR="00932A4F" w:rsidRDefault="00625CC5" w:rsidP="00932A4F">
            <w:pPr>
              <w:pStyle w:val="Heading6"/>
            </w:pPr>
            <w:r>
              <w:t xml:space="preserve">2023 </w:t>
            </w:r>
            <w:r w:rsidR="00932A4F">
              <w:t>–</w:t>
            </w:r>
            <w:r>
              <w:t xml:space="preserve"> </w:t>
            </w:r>
            <w:r w:rsidR="00243900">
              <w:t>2024</w:t>
            </w:r>
          </w:p>
          <w:p w:rsidR="00932A4F" w:rsidRDefault="00932A4F" w:rsidP="00932A4F">
            <w:pPr>
              <w:pStyle w:val="AboutMe"/>
              <w:jc w:val="left"/>
            </w:pPr>
            <w:r>
              <w:t>High school</w:t>
            </w:r>
          </w:p>
          <w:p w:rsidR="00932A4F" w:rsidRPr="00932A4F" w:rsidRDefault="00932A4F" w:rsidP="00932A4F">
            <w:pPr>
              <w:pStyle w:val="AboutMe"/>
              <w:jc w:val="left"/>
            </w:pPr>
            <w:r w:rsidRPr="00932A4F">
              <w:t>Traffic Technician</w:t>
            </w:r>
          </w:p>
        </w:tc>
        <w:tc>
          <w:tcPr>
            <w:tcW w:w="720" w:type="dxa"/>
            <w:vMerge/>
          </w:tcPr>
          <w:p w:rsidR="000334C1" w:rsidRPr="00C62E97" w:rsidRDefault="000334C1" w:rsidP="00453A7B"/>
        </w:tc>
        <w:tc>
          <w:tcPr>
            <w:tcW w:w="7236" w:type="dxa"/>
            <w:vMerge/>
          </w:tcPr>
          <w:p w:rsidR="000334C1" w:rsidRPr="00C62E97" w:rsidRDefault="000334C1" w:rsidP="00453A7B">
            <w:pPr>
              <w:pStyle w:val="Title"/>
            </w:pPr>
          </w:p>
        </w:tc>
      </w:tr>
      <w:tr w:rsidR="000334C1" w:rsidRPr="00124ED6" w:rsidTr="00453A7B">
        <w:trPr>
          <w:trHeight w:val="1445"/>
        </w:trPr>
        <w:tc>
          <w:tcPr>
            <w:tcW w:w="450" w:type="dxa"/>
            <w:gridSpan w:val="2"/>
          </w:tcPr>
          <w:p w:rsidR="000334C1" w:rsidRPr="00124ED6" w:rsidRDefault="000334C1" w:rsidP="00453A7B">
            <w:pPr>
              <w:rPr>
                <w:noProof/>
                <w:lang w:val="it-IT"/>
              </w:rPr>
            </w:pPr>
          </w:p>
        </w:tc>
        <w:tc>
          <w:tcPr>
            <w:tcW w:w="2970" w:type="dxa"/>
            <w:gridSpan w:val="4"/>
          </w:tcPr>
          <w:p w:rsidR="000334C1" w:rsidRPr="00887E05" w:rsidRDefault="000334C1" w:rsidP="00936928">
            <w:pPr>
              <w:pStyle w:val="Heading5"/>
            </w:pPr>
          </w:p>
        </w:tc>
        <w:tc>
          <w:tcPr>
            <w:tcW w:w="720" w:type="dxa"/>
            <w:vMerge/>
          </w:tcPr>
          <w:p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</w:tbl>
    <w:p w:rsidR="00871DB8" w:rsidRDefault="00F93243" w:rsidP="00932A4F">
      <w:pPr>
        <w:tabs>
          <w:tab w:val="left" w:pos="1065"/>
        </w:tabs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1D32822D" wp14:editId="58BE7F7E">
                <wp:simplePos x="0" y="0"/>
                <wp:positionH relativeFrom="page">
                  <wp:posOffset>0</wp:posOffset>
                </wp:positionH>
                <wp:positionV relativeFrom="margin">
                  <wp:posOffset>-1210388</wp:posOffset>
                </wp:positionV>
                <wp:extent cx="2669540" cy="13221970"/>
                <wp:effectExtent l="0" t="0" r="0" b="0"/>
                <wp:wrapNone/>
                <wp:docPr id="94" name="Group 9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9540" cy="13221970"/>
                          <a:chOff x="0" y="0"/>
                          <a:chExt cx="2668270" cy="1321816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62198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angle 8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ight Triangle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Triangle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9301609"/>
                            <a:ext cx="2668270" cy="3916551"/>
                            <a:chOff x="0" y="-4316"/>
                            <a:chExt cx="2668814" cy="3916642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angle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ight Triangle 23"/>
                          <wps:cNvSpPr/>
                          <wps:spPr>
                            <a:xfrm>
                              <a:off x="0" y="-4316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ight Triangle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0" y="3114675"/>
                            <a:ext cx="2665095" cy="3912235"/>
                            <a:chOff x="0" y="0"/>
                            <a:chExt cx="2665730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79" name="Group 79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riangle 3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Right Triangle 8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ight Triangle 87"/>
                          <wps:cNvSpPr/>
                          <wps:spPr>
                            <a:xfrm flipH="1">
                              <a:off x="1330728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0" y="0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89" name="Group 89"/>
                          <wpg:cNvGrpSpPr/>
                          <wpg:grpSpPr>
                            <a:xfrm>
                              <a:off x="0" y="882890"/>
                              <a:ext cx="2665730" cy="3029436"/>
                              <a:chOff x="0" y="-229481"/>
                              <a:chExt cx="2665730" cy="3029452"/>
                            </a:xfrm>
                            <a:grpFill/>
                          </wpg:grpSpPr>
                          <wps:wsp>
                            <wps:cNvPr id="90" name="Rectangle 90"/>
                            <wps:cNvSpPr/>
                            <wps:spPr>
                              <a:xfrm>
                                <a:off x="0" y="-229481"/>
                                <a:ext cx="2665730" cy="20235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riangle 7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Right Triangle 92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ight Triangle 93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ACBDA" id="Group 94" o:spid="_x0000_s1026" style="position:absolute;margin-left:0;margin-top:-95.3pt;width:210.2pt;height:1041.1pt;z-index:-251577344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">
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</v:group>
                <v:group id="Group 19" o:spid="_x0000_s1033" style="position:absolute;top:93016;width:26682;height:39165" coordorigin=",-43" coordsize="26688,3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</v:group>
                  <v:shape id="Right Triangle 23" o:spid="_x0000_s1037" type="#_x0000_t6" style="position:absolute;top:-43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</v:group>
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</v:group>
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</v:group>
                <v:group id="Group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</v:group>
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</v:group>
                <w10:wrap anchorx="page" anchory="margin"/>
              </v:group>
            </w:pict>
          </mc:Fallback>
        </mc:AlternateContent>
      </w:r>
      <w:r w:rsidR="003B4AEF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600734" wp14:editId="20FF419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B8D9BC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AF3rxrPgoAAOo1AAAOAAAA&#10;AAAAAAAAAAAAAC4CAABkcnMvZTJvRG9jLnhtbFBLAQItABQABgAIAAAAIQDGVP024QAAAAsBAAAP&#10;AAAAAAAAAAAAAAAAAJgMAABkcnMvZG93bnJldi54bWxQSwUGAAAAAAQABADzAAAApg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  <w:lang w:val="en-GB" w:eastAsia="en-GB"/>
        </w:rPr>
        <w:drawing>
          <wp:anchor distT="0" distB="0" distL="114300" distR="114300" simplePos="0" relativeHeight="251681792" behindDoc="0" locked="0" layoutInCell="1" allowOverlap="1" wp14:anchorId="7F9D7D41" wp14:editId="7B844F37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  <w:lang w:val="en-GB" w:eastAsia="en-GB"/>
        </w:rPr>
        <w:drawing>
          <wp:anchor distT="0" distB="0" distL="114300" distR="114300" simplePos="0" relativeHeight="251672576" behindDoc="0" locked="0" layoutInCell="1" allowOverlap="1" wp14:anchorId="2A2C7B6A" wp14:editId="1DDFD98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  <w:lang w:val="en-GB" w:eastAsia="en-GB"/>
        </w:rPr>
        <w:drawing>
          <wp:anchor distT="0" distB="0" distL="114300" distR="114300" simplePos="0" relativeHeight="251691008" behindDoc="0" locked="0" layoutInCell="1" allowOverlap="1" wp14:anchorId="07BEE9E4" wp14:editId="2FA812B0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  <w:lang w:val="en-GB" w:eastAsia="en-GB"/>
        </w:rPr>
        <w:drawing>
          <wp:anchor distT="0" distB="0" distL="114300" distR="114300" simplePos="0" relativeHeight="251688960" behindDoc="0" locked="0" layoutInCell="1" allowOverlap="1" wp14:anchorId="4DD1FAF2" wp14:editId="5DE1C832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D333DD" wp14:editId="39CA1356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0CB01" id="Group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B801A5" wp14:editId="185496A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9E88C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  <w:r w:rsidR="00932A4F">
        <w:tab/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937" w:rsidRDefault="007D4937" w:rsidP="00AA35A8">
      <w:pPr>
        <w:spacing w:line="240" w:lineRule="auto"/>
      </w:pPr>
      <w:r>
        <w:separator/>
      </w:r>
    </w:p>
  </w:endnote>
  <w:endnote w:type="continuationSeparator" w:id="0">
    <w:p w:rsidR="007D4937" w:rsidRDefault="007D4937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937" w:rsidRDefault="007D4937" w:rsidP="00AA35A8">
      <w:pPr>
        <w:spacing w:line="240" w:lineRule="auto"/>
      </w:pPr>
      <w:r>
        <w:separator/>
      </w:r>
    </w:p>
  </w:footnote>
  <w:footnote w:type="continuationSeparator" w:id="0">
    <w:p w:rsidR="007D4937" w:rsidRDefault="007D4937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1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03455"/>
    <w:multiLevelType w:val="hybridMultilevel"/>
    <w:tmpl w:val="6D283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81"/>
    <w:rsid w:val="00033263"/>
    <w:rsid w:val="000334C1"/>
    <w:rsid w:val="00080B7C"/>
    <w:rsid w:val="000873F6"/>
    <w:rsid w:val="000B286F"/>
    <w:rsid w:val="000D134B"/>
    <w:rsid w:val="000E1AF0"/>
    <w:rsid w:val="001008BC"/>
    <w:rsid w:val="001046EE"/>
    <w:rsid w:val="00124ED6"/>
    <w:rsid w:val="00155B81"/>
    <w:rsid w:val="00167789"/>
    <w:rsid w:val="00194704"/>
    <w:rsid w:val="001B160B"/>
    <w:rsid w:val="00203213"/>
    <w:rsid w:val="002236D5"/>
    <w:rsid w:val="00243756"/>
    <w:rsid w:val="00243900"/>
    <w:rsid w:val="0025605E"/>
    <w:rsid w:val="002629DB"/>
    <w:rsid w:val="0027193E"/>
    <w:rsid w:val="00275D93"/>
    <w:rsid w:val="002860CE"/>
    <w:rsid w:val="002C4E0C"/>
    <w:rsid w:val="002E7306"/>
    <w:rsid w:val="00331DCE"/>
    <w:rsid w:val="00352A17"/>
    <w:rsid w:val="00382795"/>
    <w:rsid w:val="003B4AEF"/>
    <w:rsid w:val="003B745F"/>
    <w:rsid w:val="00415CF3"/>
    <w:rsid w:val="00453A7B"/>
    <w:rsid w:val="004814F8"/>
    <w:rsid w:val="0048754A"/>
    <w:rsid w:val="004936B2"/>
    <w:rsid w:val="004A28EA"/>
    <w:rsid w:val="004F0AC1"/>
    <w:rsid w:val="004F2BE7"/>
    <w:rsid w:val="004F3EBE"/>
    <w:rsid w:val="0052145E"/>
    <w:rsid w:val="00534295"/>
    <w:rsid w:val="0053679D"/>
    <w:rsid w:val="00544720"/>
    <w:rsid w:val="0055595F"/>
    <w:rsid w:val="00560769"/>
    <w:rsid w:val="005C15A9"/>
    <w:rsid w:val="00625CC5"/>
    <w:rsid w:val="006604E9"/>
    <w:rsid w:val="006A1E18"/>
    <w:rsid w:val="006A3A4A"/>
    <w:rsid w:val="006C7F5A"/>
    <w:rsid w:val="007055B0"/>
    <w:rsid w:val="0071204E"/>
    <w:rsid w:val="00716DB6"/>
    <w:rsid w:val="0077782E"/>
    <w:rsid w:val="00791376"/>
    <w:rsid w:val="007D4937"/>
    <w:rsid w:val="00831977"/>
    <w:rsid w:val="00871DB8"/>
    <w:rsid w:val="00887E05"/>
    <w:rsid w:val="008A171A"/>
    <w:rsid w:val="008F180B"/>
    <w:rsid w:val="008F48B9"/>
    <w:rsid w:val="00902986"/>
    <w:rsid w:val="009049BC"/>
    <w:rsid w:val="00932A4F"/>
    <w:rsid w:val="00936928"/>
    <w:rsid w:val="009608B1"/>
    <w:rsid w:val="00965615"/>
    <w:rsid w:val="00984279"/>
    <w:rsid w:val="009C17EA"/>
    <w:rsid w:val="009C5E53"/>
    <w:rsid w:val="009D646A"/>
    <w:rsid w:val="00A44AE0"/>
    <w:rsid w:val="00A633B0"/>
    <w:rsid w:val="00A805AC"/>
    <w:rsid w:val="00AA1166"/>
    <w:rsid w:val="00AA2010"/>
    <w:rsid w:val="00AA35A8"/>
    <w:rsid w:val="00AD556E"/>
    <w:rsid w:val="00AE562D"/>
    <w:rsid w:val="00B13316"/>
    <w:rsid w:val="00B8453F"/>
    <w:rsid w:val="00B85473"/>
    <w:rsid w:val="00B86DF3"/>
    <w:rsid w:val="00BE5968"/>
    <w:rsid w:val="00C62E97"/>
    <w:rsid w:val="00C652F0"/>
    <w:rsid w:val="00CA0B2A"/>
    <w:rsid w:val="00CB3E40"/>
    <w:rsid w:val="00CC67F1"/>
    <w:rsid w:val="00CF22B3"/>
    <w:rsid w:val="00D84560"/>
    <w:rsid w:val="00D848DD"/>
    <w:rsid w:val="00D86385"/>
    <w:rsid w:val="00D91098"/>
    <w:rsid w:val="00D95726"/>
    <w:rsid w:val="00DB472D"/>
    <w:rsid w:val="00DE5F88"/>
    <w:rsid w:val="00DF2298"/>
    <w:rsid w:val="00DF4B4E"/>
    <w:rsid w:val="00E067BA"/>
    <w:rsid w:val="00E67967"/>
    <w:rsid w:val="00E819A6"/>
    <w:rsid w:val="00E84393"/>
    <w:rsid w:val="00EA4883"/>
    <w:rsid w:val="00EB74E8"/>
    <w:rsid w:val="00EC0F79"/>
    <w:rsid w:val="00EC4001"/>
    <w:rsid w:val="00F30552"/>
    <w:rsid w:val="00F420F5"/>
    <w:rsid w:val="00F46BDB"/>
    <w:rsid w:val="00F47E75"/>
    <w:rsid w:val="00F55B6A"/>
    <w:rsid w:val="00F93243"/>
    <w:rsid w:val="00FC00CE"/>
    <w:rsid w:val="00FD5319"/>
    <w:rsid w:val="00FD73C5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3D7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7778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3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isto9" TargetMode="External"/><Relationship Id="rId18" Type="http://schemas.openxmlformats.org/officeDocument/2006/relationships/image" Target="media/image7.sv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9.svg"/><Relationship Id="rId7" Type="http://schemas.openxmlformats.org/officeDocument/2006/relationships/settings" Target="settings.xml"/><Relationship Id="rId12" Type="http://schemas.openxmlformats.org/officeDocument/2006/relationships/hyperlink" Target="mailto:rpaunoski@yahoo.com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sv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isto9/voice-clock.git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aun\AppData\Roaming\Microsoft\Templates\Color%20block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E65B0137DC4075A8B4DE65A58FD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504B3-780A-4032-8599-A8FB518B2DC5}"/>
      </w:docPartPr>
      <w:docPartBody>
        <w:p w:rsidR="00F81CBE" w:rsidRDefault="003042A0">
          <w:pPr>
            <w:pStyle w:val="F3E65B0137DC4075A8B4DE65A58FD8A1"/>
          </w:pPr>
          <w:r>
            <w:t>A B O U T  M E</w:t>
          </w:r>
        </w:p>
      </w:docPartBody>
    </w:docPart>
    <w:docPart>
      <w:docPartPr>
        <w:name w:val="19CBE9F8CF124542AB93E0C4A2CB3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1A70A-EB3B-4F71-88F6-7BCB09DAC54D}"/>
      </w:docPartPr>
      <w:docPartBody>
        <w:p w:rsidR="00F81CBE" w:rsidRDefault="003042A0">
          <w:pPr>
            <w:pStyle w:val="19CBE9F8CF124542AB93E0C4A2CB31F9"/>
          </w:pPr>
          <w:r>
            <w:t>C O N T A C T</w:t>
          </w:r>
        </w:p>
      </w:docPartBody>
    </w:docPart>
    <w:docPart>
      <w:docPartPr>
        <w:name w:val="764FFB6E1AF34C289FDB77B61CC72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C7EF4-2844-4625-8FC2-C3BA10724B06}"/>
      </w:docPartPr>
      <w:docPartBody>
        <w:p w:rsidR="00F81CBE" w:rsidRDefault="003042A0">
          <w:pPr>
            <w:pStyle w:val="764FFB6E1AF34C289FDB77B61CC723D7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A0"/>
    <w:rsid w:val="003042A0"/>
    <w:rsid w:val="004603EB"/>
    <w:rsid w:val="006F4643"/>
    <w:rsid w:val="00703677"/>
    <w:rsid w:val="007E33C2"/>
    <w:rsid w:val="00810BF4"/>
    <w:rsid w:val="0085569F"/>
    <w:rsid w:val="00F8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E65B0137DC4075A8B4DE65A58FD8A1">
    <w:name w:val="F3E65B0137DC4075A8B4DE65A58FD8A1"/>
  </w:style>
  <w:style w:type="paragraph" w:customStyle="1" w:styleId="952F8732584843F18641F2EE6828416B">
    <w:name w:val="952F8732584843F18641F2EE6828416B"/>
  </w:style>
  <w:style w:type="paragraph" w:customStyle="1" w:styleId="DC5DCC335A1C4E80804A359C0F2504B7">
    <w:name w:val="DC5DCC335A1C4E80804A359C0F2504B7"/>
  </w:style>
  <w:style w:type="paragraph" w:customStyle="1" w:styleId="E182E758D4E34BA5956767C2168A1BB2">
    <w:name w:val="E182E758D4E34BA5956767C2168A1BB2"/>
  </w:style>
  <w:style w:type="paragraph" w:customStyle="1" w:styleId="4259334E1C7144AE963F5A3F11B2800E">
    <w:name w:val="4259334E1C7144AE963F5A3F11B2800E"/>
  </w:style>
  <w:style w:type="paragraph" w:customStyle="1" w:styleId="220CC21651BD450C9A3927044B849A60">
    <w:name w:val="220CC21651BD450C9A3927044B849A60"/>
  </w:style>
  <w:style w:type="paragraph" w:customStyle="1" w:styleId="597B6F9C363648138BAF3070FB21006F">
    <w:name w:val="597B6F9C363648138BAF3070FB21006F"/>
  </w:style>
  <w:style w:type="paragraph" w:customStyle="1" w:styleId="C3BA17B65A624855BE17EECC678E2545">
    <w:name w:val="C3BA17B65A624855BE17EECC678E2545"/>
  </w:style>
  <w:style w:type="paragraph" w:customStyle="1" w:styleId="08F4C34C101C4EBB89CEDBF4A35A428E">
    <w:name w:val="08F4C34C101C4EBB89CEDBF4A35A428E"/>
  </w:style>
  <w:style w:type="paragraph" w:customStyle="1" w:styleId="0C38A40D0E1E4A5F977997D3998CB31C">
    <w:name w:val="0C38A40D0E1E4A5F977997D3998CB31C"/>
  </w:style>
  <w:style w:type="paragraph" w:customStyle="1" w:styleId="E64B63F7A4A44C888135FCBD84CB38A3">
    <w:name w:val="E64B63F7A4A44C888135FCBD84CB38A3"/>
  </w:style>
  <w:style w:type="paragraph" w:customStyle="1" w:styleId="E4CA15013E7144D383D741C35224DBE7">
    <w:name w:val="E4CA15013E7144D383D741C35224DBE7"/>
  </w:style>
  <w:style w:type="paragraph" w:customStyle="1" w:styleId="7D72CABF697643C6A57C88719C89796E">
    <w:name w:val="7D72CABF697643C6A57C88719C89796E"/>
  </w:style>
  <w:style w:type="paragraph" w:customStyle="1" w:styleId="C8783F673F184BB5B0D01D0547A2AC98">
    <w:name w:val="C8783F673F184BB5B0D01D0547A2AC98"/>
  </w:style>
  <w:style w:type="paragraph" w:customStyle="1" w:styleId="CE4AEAB09C1B4DD2848D85F000558DC5">
    <w:name w:val="CE4AEAB09C1B4DD2848D85F000558DC5"/>
  </w:style>
  <w:style w:type="paragraph" w:customStyle="1" w:styleId="6824FFB6AEAA448A927D9F52FA5B8F74">
    <w:name w:val="6824FFB6AEAA448A927D9F52FA5B8F74"/>
  </w:style>
  <w:style w:type="paragraph" w:customStyle="1" w:styleId="D47CD4C2E0AF4D178B6788A023D2D0C1">
    <w:name w:val="D47CD4C2E0AF4D178B6788A023D2D0C1"/>
  </w:style>
  <w:style w:type="paragraph" w:customStyle="1" w:styleId="79DF33765D244888B3329985A5D3F928">
    <w:name w:val="79DF33765D244888B3329985A5D3F928"/>
  </w:style>
  <w:style w:type="paragraph" w:customStyle="1" w:styleId="D98C2557B487407A872E112C7623369A">
    <w:name w:val="D98C2557B487407A872E112C7623369A"/>
  </w:style>
  <w:style w:type="paragraph" w:customStyle="1" w:styleId="AboutMe">
    <w:name w:val="AboutMe"/>
    <w:basedOn w:val="Normal"/>
    <w:next w:val="Normal"/>
    <w:link w:val="AboutMeChar"/>
    <w:uiPriority w:val="28"/>
    <w:qFormat/>
    <w:rsid w:val="00F81CBE"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  <w:lang w:val="en-US" w:eastAsia="en-US"/>
    </w:rPr>
  </w:style>
  <w:style w:type="character" w:customStyle="1" w:styleId="AboutMeChar">
    <w:name w:val="AboutMe Char"/>
    <w:basedOn w:val="DefaultParagraphFont"/>
    <w:link w:val="AboutMe"/>
    <w:uiPriority w:val="28"/>
    <w:rsid w:val="00F81CBE"/>
    <w:rPr>
      <w:rFonts w:eastAsiaTheme="minorHAnsi"/>
      <w:color w:val="FFFFFF" w:themeColor="background1"/>
      <w:sz w:val="24"/>
      <w:szCs w:val="24"/>
      <w:lang w:val="en-US" w:eastAsia="en-US"/>
    </w:rPr>
  </w:style>
  <w:style w:type="paragraph" w:customStyle="1" w:styleId="2DBBF34B557847DB992DF5E4B924A85E">
    <w:name w:val="2DBBF34B557847DB992DF5E4B924A85E"/>
  </w:style>
  <w:style w:type="paragraph" w:customStyle="1" w:styleId="19CBE9F8CF124542AB93E0C4A2CB31F9">
    <w:name w:val="19CBE9F8CF124542AB93E0C4A2CB31F9"/>
  </w:style>
  <w:style w:type="paragraph" w:customStyle="1" w:styleId="76089F37EBEB48E2A5881BB8D7F7C06C">
    <w:name w:val="76089F37EBEB48E2A5881BB8D7F7C06C"/>
  </w:style>
  <w:style w:type="paragraph" w:customStyle="1" w:styleId="8DBA6BC0B3634C6AAC0E31016898AC57">
    <w:name w:val="8DBA6BC0B3634C6AAC0E31016898AC57"/>
  </w:style>
  <w:style w:type="paragraph" w:customStyle="1" w:styleId="78A532B40DAB4B4F91873F7618855CB6">
    <w:name w:val="78A532B40DAB4B4F91873F7618855CB6"/>
  </w:style>
  <w:style w:type="paragraph" w:customStyle="1" w:styleId="821C78D7CBA1490B8518E1F317D0206F">
    <w:name w:val="821C78D7CBA1490B8518E1F317D0206F"/>
  </w:style>
  <w:style w:type="paragraph" w:customStyle="1" w:styleId="764FFB6E1AF34C289FDB77B61CC723D7">
    <w:name w:val="764FFB6E1AF34C289FDB77B61CC723D7"/>
  </w:style>
  <w:style w:type="paragraph" w:customStyle="1" w:styleId="14415D3C8C134B90BB42A8FE319821EA">
    <w:name w:val="14415D3C8C134B90BB42A8FE319821EA"/>
  </w:style>
  <w:style w:type="paragraph" w:customStyle="1" w:styleId="CEA9FEE61A204FFB877E3130B367E8F7">
    <w:name w:val="CEA9FEE61A204FFB877E3130B367E8F7"/>
  </w:style>
  <w:style w:type="paragraph" w:customStyle="1" w:styleId="E02DD7EB5F1A425B8C2EF6420463A67B">
    <w:name w:val="E02DD7EB5F1A425B8C2EF6420463A67B"/>
  </w:style>
  <w:style w:type="paragraph" w:customStyle="1" w:styleId="5CED8127C8D94595BDA6E47976BE2A7F">
    <w:name w:val="5CED8127C8D94595BDA6E47976BE2A7F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  <w:lang w:val="en-US" w:eastAsia="en-US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  <w:lang w:val="en-US" w:eastAsia="en-US"/>
    </w:rPr>
  </w:style>
  <w:style w:type="paragraph" w:customStyle="1" w:styleId="4365F7ED3EC844488626FA4282BA5F1F">
    <w:name w:val="4365F7ED3EC844488626FA4282BA5F1F"/>
  </w:style>
  <w:style w:type="paragraph" w:customStyle="1" w:styleId="C185E712C9D94B09BAA97CD7A4AB1476">
    <w:name w:val="C185E712C9D94B09BAA97CD7A4AB1476"/>
  </w:style>
  <w:style w:type="paragraph" w:customStyle="1" w:styleId="C760AD01B2354693BCFD53F2A66C8077">
    <w:name w:val="C760AD01B2354693BCFD53F2A66C8077"/>
  </w:style>
  <w:style w:type="paragraph" w:customStyle="1" w:styleId="0D0618FDD2814B2FBD5BC54151D2628C">
    <w:name w:val="0D0618FDD2814B2FBD5BC54151D2628C"/>
  </w:style>
  <w:style w:type="paragraph" w:customStyle="1" w:styleId="3D1D981D77A74E56B67D780505EDA6D9">
    <w:name w:val="3D1D981D77A74E56B67D780505EDA6D9"/>
  </w:style>
  <w:style w:type="paragraph" w:customStyle="1" w:styleId="30786053646E4825AFBBF0D38F899262">
    <w:name w:val="30786053646E4825AFBBF0D38F899262"/>
  </w:style>
  <w:style w:type="paragraph" w:customStyle="1" w:styleId="71184C36A02C485CAF3FC07BB6EC83EA">
    <w:name w:val="71184C36A02C485CAF3FC07BB6EC83EA"/>
    <w:rsid w:val="00F81CBE"/>
  </w:style>
  <w:style w:type="paragraph" w:customStyle="1" w:styleId="18F11B20388E490B9F2ECDC4BF7A5B9A">
    <w:name w:val="18F11B20388E490B9F2ECDC4BF7A5B9A"/>
    <w:rsid w:val="00F81CBE"/>
  </w:style>
  <w:style w:type="paragraph" w:customStyle="1" w:styleId="ECCA551B336741628111D18E4E6C57EA">
    <w:name w:val="ECCA551B336741628111D18E4E6C57EA"/>
    <w:rsid w:val="00F81CBE"/>
  </w:style>
  <w:style w:type="paragraph" w:customStyle="1" w:styleId="C6F1136DF9FB46E9BB33C1B260A1AB42">
    <w:name w:val="C6F1136DF9FB46E9BB33C1B260A1AB42"/>
    <w:rsid w:val="00F81CBE"/>
  </w:style>
  <w:style w:type="paragraph" w:customStyle="1" w:styleId="733EF3D23A7E474E9B44BBCFD3A6CE7F">
    <w:name w:val="733EF3D23A7E474E9B44BBCFD3A6CE7F"/>
    <w:rsid w:val="00F81CBE"/>
  </w:style>
  <w:style w:type="paragraph" w:customStyle="1" w:styleId="33A6398229E1463A962F8DD7588897BA">
    <w:name w:val="33A6398229E1463A962F8DD7588897BA"/>
    <w:rsid w:val="00F81C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866F33-378C-4225-ADDE-6C9F012CE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UIUX designer resume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2025-02-12T16:35:00Z</dcterms:created>
  <dcterms:modified xsi:type="dcterms:W3CDTF">2025-02-23T12:14:00Z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